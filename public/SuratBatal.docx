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176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46"/>
        <w:gridCol w:w="8319"/>
      </w:tblGrid>
      <w:tr w:rsidR="00811616" w:rsidRPr="00BF0DF0" w:rsidTr="00BF0DF0">
        <w:tc>
          <w:tcPr>
            <w:tcW w:w="1746" w:type="dxa"/>
            <w:shd w:val="clear" w:color="auto" w:fill="auto"/>
          </w:tcPr>
          <w:p w:rsidR="00811616" w:rsidRPr="00BF0DF0" w:rsidRDefault="00B01729" w:rsidP="00BF0DF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align>inside</wp:align>
                  </wp:positionV>
                  <wp:extent cx="876300" cy="832485"/>
                  <wp:effectExtent l="0" t="0" r="0" b="0"/>
                  <wp:wrapNone/>
                  <wp:docPr id="2" name="Picture 0" descr="LOGO KEMEN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EMEN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19" w:type="dxa"/>
            <w:shd w:val="clear" w:color="auto" w:fill="auto"/>
          </w:tcPr>
          <w:p w:rsidR="00811616" w:rsidRPr="00BF0DF0" w:rsidRDefault="00811616" w:rsidP="00BF0DF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BF0DF0">
              <w:rPr>
                <w:rFonts w:ascii="Arial" w:hAnsi="Arial" w:cs="Arial"/>
                <w:b/>
                <w:sz w:val="28"/>
              </w:rPr>
              <w:t>KEMENTERIAN AGAMA REPUBLIK INDONESIA</w:t>
            </w:r>
          </w:p>
          <w:p w:rsidR="00811616" w:rsidRPr="00BF0DF0" w:rsidRDefault="00811616" w:rsidP="00BF0DF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BF0DF0">
              <w:rPr>
                <w:rFonts w:ascii="Arial" w:hAnsi="Arial" w:cs="Arial"/>
                <w:b/>
                <w:sz w:val="24"/>
              </w:rPr>
              <w:t>KANTOR KEMENTERIAN AGAMA KABUPATEN MAJALENGKA</w:t>
            </w:r>
          </w:p>
          <w:p w:rsidR="00811616" w:rsidRPr="00BF0DF0" w:rsidRDefault="00811616" w:rsidP="00BF0D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F0DF0">
              <w:rPr>
                <w:rFonts w:ascii="Arial" w:hAnsi="Arial" w:cs="Arial"/>
              </w:rPr>
              <w:t>Jalan Siti Armilah Nomor 1 Majalengka 45418</w:t>
            </w:r>
          </w:p>
          <w:p w:rsidR="00811616" w:rsidRPr="00BF0DF0" w:rsidRDefault="00811616" w:rsidP="00BF0D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F0DF0">
              <w:rPr>
                <w:rFonts w:ascii="Arial" w:hAnsi="Arial" w:cs="Arial"/>
              </w:rPr>
              <w:t>Telepon (0233) 281222, 281023, 281583, 283075, 283501 Fax. (0233) 281222</w:t>
            </w:r>
          </w:p>
          <w:p w:rsidR="00811616" w:rsidRPr="00BF0DF0" w:rsidRDefault="00811616" w:rsidP="00422968">
            <w:pPr>
              <w:spacing w:after="0"/>
              <w:jc w:val="center"/>
              <w:rPr>
                <w:rFonts w:ascii="Arial" w:hAnsi="Arial" w:cs="Arial"/>
              </w:rPr>
            </w:pPr>
            <w:r w:rsidRPr="00BF0DF0">
              <w:rPr>
                <w:rFonts w:ascii="Arial" w:hAnsi="Arial" w:cs="Arial"/>
              </w:rPr>
              <w:t>e-mail</w:t>
            </w:r>
            <w:r w:rsidR="00CB02AC">
              <w:rPr>
                <w:rFonts w:ascii="Arial" w:hAnsi="Arial" w:cs="Arial"/>
              </w:rPr>
              <w:t xml:space="preserve"> </w:t>
            </w:r>
            <w:r w:rsidRPr="00BF0DF0">
              <w:rPr>
                <w:rFonts w:ascii="Arial" w:hAnsi="Arial" w:cs="Arial"/>
              </w:rPr>
              <w:t>:</w:t>
            </w:r>
            <w:r w:rsidR="00CB02AC">
              <w:rPr>
                <w:rFonts w:ascii="Arial" w:hAnsi="Arial" w:cs="Arial"/>
              </w:rPr>
              <w:t xml:space="preserve"> </w:t>
            </w:r>
            <w:r w:rsidR="00422968">
              <w:rPr>
                <w:rFonts w:ascii="Arial" w:hAnsi="Arial" w:cs="Arial"/>
              </w:rPr>
              <w:t>kabmajalengka</w:t>
            </w:r>
            <w:r w:rsidRPr="00BF0DF0">
              <w:rPr>
                <w:rFonts w:ascii="Arial" w:hAnsi="Arial" w:cs="Arial"/>
              </w:rPr>
              <w:t>@</w:t>
            </w:r>
            <w:r w:rsidR="00422968">
              <w:rPr>
                <w:rFonts w:ascii="Arial" w:hAnsi="Arial" w:cs="Arial"/>
              </w:rPr>
              <w:t>kemenag</w:t>
            </w:r>
            <w:r w:rsidRPr="00BF0DF0">
              <w:rPr>
                <w:rFonts w:ascii="Arial" w:hAnsi="Arial" w:cs="Arial"/>
              </w:rPr>
              <w:t>.</w:t>
            </w:r>
            <w:r w:rsidR="00422968">
              <w:rPr>
                <w:rFonts w:ascii="Arial" w:hAnsi="Arial" w:cs="Arial"/>
              </w:rPr>
              <w:t>go.id</w:t>
            </w:r>
          </w:p>
        </w:tc>
      </w:tr>
    </w:tbl>
    <w:p w:rsidR="00811616" w:rsidRPr="001E3BF6" w:rsidRDefault="00811616" w:rsidP="00811616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12"/>
          <w:szCs w:val="24"/>
        </w:rPr>
      </w:pPr>
    </w:p>
    <w:p w:rsidR="00D73F61" w:rsidRPr="00D73F61" w:rsidRDefault="00D73F61" w:rsidP="009F3724">
      <w:pPr>
        <w:tabs>
          <w:tab w:val="left" w:pos="1134"/>
          <w:tab w:val="left" w:pos="1276"/>
          <w:tab w:val="right" w:pos="921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Nomor </w:t>
      </w:r>
      <w:r w:rsidRPr="00D73F61">
        <w:rPr>
          <w:rFonts w:ascii="Arial" w:hAnsi="Arial" w:cs="Arial"/>
          <w:sz w:val="24"/>
          <w:szCs w:val="24"/>
        </w:rPr>
        <w:tab/>
        <w:t xml:space="preserve">: </w:t>
      </w:r>
      <w:r w:rsidRPr="00D73F61">
        <w:rPr>
          <w:rFonts w:ascii="Arial" w:hAnsi="Arial" w:cs="Arial"/>
          <w:sz w:val="24"/>
          <w:szCs w:val="24"/>
        </w:rPr>
        <w:tab/>
      </w:r>
      <w:r w:rsidR="006A50C1">
        <w:rPr>
          <w:rFonts w:ascii="Arial" w:hAnsi="Arial" w:cs="Arial"/>
          <w:sz w:val="24"/>
          <w:szCs w:val="24"/>
        </w:rPr>
        <w:t>${nomor_naskah}</w:t>
      </w:r>
      <w:r w:rsidRPr="00D73F61">
        <w:rPr>
          <w:rFonts w:ascii="Arial" w:hAnsi="Arial" w:cs="Arial"/>
          <w:sz w:val="24"/>
          <w:szCs w:val="24"/>
        </w:rPr>
        <w:tab/>
      </w:r>
      <w:r w:rsidR="006A50C1">
        <w:rPr>
          <w:rFonts w:ascii="Arial" w:hAnsi="Arial" w:cs="Arial"/>
          <w:sz w:val="24"/>
          <w:szCs w:val="24"/>
        </w:rPr>
        <w:t>${tanggal_naskah}</w:t>
      </w:r>
      <w:r w:rsidRPr="00D73F61">
        <w:rPr>
          <w:rFonts w:ascii="Arial" w:hAnsi="Arial" w:cs="Arial"/>
          <w:sz w:val="24"/>
          <w:szCs w:val="24"/>
        </w:rPr>
        <w:t xml:space="preserve"> </w:t>
      </w:r>
    </w:p>
    <w:p w:rsidR="0028179C" w:rsidRDefault="0028179C" w:rsidP="00D73F61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Sifat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8F1913">
        <w:rPr>
          <w:rFonts w:ascii="Arial" w:hAnsi="Arial" w:cs="Arial"/>
          <w:sz w:val="24"/>
          <w:szCs w:val="24"/>
        </w:rPr>
        <w:t>Biasa</w:t>
      </w:r>
    </w:p>
    <w:p w:rsidR="00D73F61" w:rsidRPr="00D73F61" w:rsidRDefault="00D73F61" w:rsidP="00D73F61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Lampiran </w:t>
      </w:r>
      <w:r w:rsidRPr="00D73F61">
        <w:rPr>
          <w:rFonts w:ascii="Arial" w:hAnsi="Arial" w:cs="Arial"/>
          <w:sz w:val="24"/>
          <w:szCs w:val="24"/>
        </w:rPr>
        <w:tab/>
        <w:t xml:space="preserve">: </w:t>
      </w:r>
      <w:r w:rsidRPr="00D73F61">
        <w:rPr>
          <w:rFonts w:ascii="Arial" w:hAnsi="Arial" w:cs="Arial"/>
          <w:sz w:val="24"/>
          <w:szCs w:val="24"/>
        </w:rPr>
        <w:tab/>
        <w:t xml:space="preserve">1 (satu) </w:t>
      </w:r>
      <w:r>
        <w:rPr>
          <w:rFonts w:ascii="Arial" w:hAnsi="Arial" w:cs="Arial"/>
          <w:sz w:val="24"/>
          <w:szCs w:val="24"/>
        </w:rPr>
        <w:t>Berkas</w:t>
      </w:r>
    </w:p>
    <w:p w:rsidR="00D73F61" w:rsidRPr="00D73F61" w:rsidRDefault="00D73F61" w:rsidP="00D73F61">
      <w:pPr>
        <w:tabs>
          <w:tab w:val="left" w:pos="1134"/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Perihal </w:t>
      </w:r>
      <w:r w:rsidRPr="00D73F61">
        <w:rPr>
          <w:rFonts w:ascii="Arial" w:hAnsi="Arial" w:cs="Arial"/>
          <w:sz w:val="24"/>
          <w:szCs w:val="24"/>
        </w:rPr>
        <w:tab/>
        <w:t xml:space="preserve">: </w:t>
      </w:r>
      <w:r w:rsidRPr="00D73F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Permohonan Pembatalan dan Pengembalian </w:t>
      </w:r>
      <w:r w:rsidR="008563A2">
        <w:rPr>
          <w:rFonts w:ascii="Arial" w:hAnsi="Arial" w:cs="Arial"/>
          <w:sz w:val="24"/>
          <w:szCs w:val="24"/>
        </w:rPr>
        <w:t xml:space="preserve">Setoran </w:t>
      </w:r>
      <w:r w:rsidR="000003D1">
        <w:rPr>
          <w:rFonts w:ascii="Arial" w:hAnsi="Arial" w:cs="Arial"/>
          <w:sz w:val="24"/>
          <w:szCs w:val="24"/>
        </w:rPr>
        <w:t>${setoran}</w:t>
      </w:r>
      <w:r w:rsidR="008563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BPIH</w:t>
      </w:r>
    </w:p>
    <w:p w:rsidR="002D2CD4" w:rsidRPr="00D73F61" w:rsidRDefault="00D73F61" w:rsidP="002D2CD4">
      <w:pPr>
        <w:tabs>
          <w:tab w:val="left" w:pos="993"/>
          <w:tab w:val="left" w:pos="1134"/>
        </w:tabs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Atas Nama </w:t>
      </w:r>
      <w:r w:rsidR="00C210A1">
        <w:rPr>
          <w:rFonts w:ascii="Arial" w:hAnsi="Arial" w:cs="Arial"/>
          <w:sz w:val="24"/>
          <w:szCs w:val="24"/>
        </w:rPr>
        <w:t>${nama}</w:t>
      </w:r>
      <w:r w:rsidR="00353FCF">
        <w:rPr>
          <w:rFonts w:ascii="Arial" w:hAnsi="Arial" w:cs="Arial"/>
          <w:sz w:val="24"/>
          <w:szCs w:val="24"/>
        </w:rPr>
        <w:t xml:space="preserve"> B</w:t>
      </w:r>
      <w:r w:rsidR="00E87213">
        <w:rPr>
          <w:rFonts w:ascii="Arial" w:hAnsi="Arial" w:cs="Arial"/>
          <w:sz w:val="24"/>
          <w:szCs w:val="24"/>
        </w:rPr>
        <w:t>in</w:t>
      </w:r>
      <w:r w:rsidR="00353FCF">
        <w:rPr>
          <w:rFonts w:ascii="Arial" w:hAnsi="Arial" w:cs="Arial"/>
          <w:sz w:val="24"/>
          <w:szCs w:val="24"/>
        </w:rPr>
        <w:t xml:space="preserve"> </w:t>
      </w:r>
      <w:r w:rsidR="00C210A1">
        <w:rPr>
          <w:rFonts w:ascii="Arial" w:hAnsi="Arial" w:cs="Arial"/>
          <w:sz w:val="24"/>
          <w:szCs w:val="24"/>
        </w:rPr>
        <w:t>${bin}</w:t>
      </w:r>
    </w:p>
    <w:p w:rsidR="009D6F6D" w:rsidRPr="00D73F61" w:rsidRDefault="009D6F6D" w:rsidP="00390A88">
      <w:pPr>
        <w:tabs>
          <w:tab w:val="left" w:pos="993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2D2CD4" w:rsidRPr="00D73F61" w:rsidRDefault="002D2CD4" w:rsidP="000D6372">
      <w:pPr>
        <w:tabs>
          <w:tab w:val="left" w:pos="993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Kepada</w:t>
      </w:r>
      <w:r w:rsidR="0014346A">
        <w:rPr>
          <w:rFonts w:ascii="Arial" w:hAnsi="Arial" w:cs="Arial"/>
          <w:sz w:val="24"/>
          <w:szCs w:val="24"/>
        </w:rPr>
        <w:t xml:space="preserve"> Yth.</w:t>
      </w:r>
    </w:p>
    <w:p w:rsidR="002D2CD4" w:rsidRPr="00D73F61" w:rsidRDefault="000D6372" w:rsidP="000D6372">
      <w:pPr>
        <w:tabs>
          <w:tab w:val="left" w:pos="993"/>
          <w:tab w:val="left" w:pos="1134"/>
          <w:tab w:val="left" w:pos="184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Dirjen Penyelenggaraan Haji dan Umrah</w:t>
      </w:r>
    </w:p>
    <w:p w:rsidR="002D2CD4" w:rsidRPr="00D73F61" w:rsidRDefault="004823B2" w:rsidP="000D6372">
      <w:pPr>
        <w:tabs>
          <w:tab w:val="left" w:pos="993"/>
          <w:tab w:val="left" w:pos="1134"/>
          <w:tab w:val="left" w:pos="184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Kementerian Agama RI</w:t>
      </w:r>
    </w:p>
    <w:p w:rsidR="002D2CD4" w:rsidRDefault="004823B2" w:rsidP="000D6372">
      <w:pPr>
        <w:tabs>
          <w:tab w:val="left" w:pos="993"/>
          <w:tab w:val="left" w:pos="1134"/>
          <w:tab w:val="left" w:pos="184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Cq. Subdit Pendaftaran Haji</w:t>
      </w:r>
    </w:p>
    <w:p w:rsidR="002D2CD4" w:rsidRPr="00D73F61" w:rsidRDefault="002D2CD4" w:rsidP="002D2CD4">
      <w:pPr>
        <w:tabs>
          <w:tab w:val="left" w:pos="993"/>
          <w:tab w:val="left" w:pos="1134"/>
        </w:tabs>
        <w:spacing w:after="0" w:line="240" w:lineRule="auto"/>
        <w:ind w:left="1134"/>
        <w:rPr>
          <w:rFonts w:ascii="Arial" w:hAnsi="Arial" w:cs="Arial"/>
          <w:sz w:val="24"/>
          <w:szCs w:val="24"/>
        </w:rPr>
      </w:pPr>
    </w:p>
    <w:p w:rsidR="002D2CD4" w:rsidRPr="00D73F61" w:rsidRDefault="002D2CD4" w:rsidP="000D6372">
      <w:pPr>
        <w:tabs>
          <w:tab w:val="left" w:pos="993"/>
          <w:tab w:val="left" w:pos="1134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D73F61">
        <w:rPr>
          <w:rFonts w:ascii="Arial" w:hAnsi="Arial" w:cs="Arial"/>
          <w:i/>
          <w:sz w:val="24"/>
          <w:szCs w:val="24"/>
        </w:rPr>
        <w:t>Assalamu’alaikum Wr. Wb.</w:t>
      </w:r>
    </w:p>
    <w:p w:rsidR="009D6F6D" w:rsidRPr="00FA087E" w:rsidRDefault="009D6F6D" w:rsidP="00F934C6">
      <w:pPr>
        <w:tabs>
          <w:tab w:val="left" w:pos="993"/>
          <w:tab w:val="left" w:pos="1134"/>
        </w:tabs>
        <w:spacing w:after="0" w:line="240" w:lineRule="auto"/>
        <w:rPr>
          <w:rFonts w:ascii="Arial" w:hAnsi="Arial" w:cs="Arial"/>
          <w:sz w:val="16"/>
          <w:szCs w:val="24"/>
        </w:rPr>
      </w:pPr>
    </w:p>
    <w:p w:rsidR="002D2CD4" w:rsidRPr="00D73F61" w:rsidRDefault="002D2CD4" w:rsidP="000D6372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Disampaikan dengan hormat, kami teruskan permohonan pembatalan dan pengembalian setoran </w:t>
      </w:r>
      <w:r w:rsidR="00C210A1">
        <w:rPr>
          <w:rFonts w:ascii="Arial" w:hAnsi="Arial" w:cs="Arial"/>
          <w:sz w:val="24"/>
          <w:szCs w:val="24"/>
        </w:rPr>
        <w:t>${setoran}</w:t>
      </w:r>
      <w:r w:rsidR="00ED34BE">
        <w:rPr>
          <w:rFonts w:ascii="Arial" w:hAnsi="Arial" w:cs="Arial"/>
          <w:sz w:val="24"/>
          <w:szCs w:val="24"/>
        </w:rPr>
        <w:t xml:space="preserve"> </w:t>
      </w:r>
      <w:r w:rsidRPr="00D73F61">
        <w:rPr>
          <w:rFonts w:ascii="Arial" w:hAnsi="Arial" w:cs="Arial"/>
          <w:sz w:val="24"/>
          <w:szCs w:val="24"/>
        </w:rPr>
        <w:t>BPIH jamaah calon haji dengan identitas sebagai berikut:</w:t>
      </w:r>
    </w:p>
    <w:p w:rsidR="002D2CD4" w:rsidRPr="00FA087E" w:rsidRDefault="002D2CD4" w:rsidP="002D2CD4">
      <w:pPr>
        <w:tabs>
          <w:tab w:val="left" w:pos="993"/>
          <w:tab w:val="left" w:pos="1134"/>
        </w:tabs>
        <w:spacing w:after="0" w:line="240" w:lineRule="auto"/>
        <w:ind w:left="1134" w:firstLine="709"/>
        <w:jc w:val="both"/>
        <w:rPr>
          <w:rFonts w:ascii="Arial" w:hAnsi="Arial" w:cs="Arial"/>
          <w:sz w:val="16"/>
          <w:szCs w:val="24"/>
        </w:rPr>
      </w:pPr>
    </w:p>
    <w:p w:rsidR="002D2CD4" w:rsidRPr="00D73F61" w:rsidRDefault="002D2CD4" w:rsidP="000D6372">
      <w:pPr>
        <w:tabs>
          <w:tab w:val="left" w:pos="993"/>
          <w:tab w:val="left" w:pos="1134"/>
          <w:tab w:val="left" w:pos="3119"/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Nama 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Pr="00D73F61">
        <w:rPr>
          <w:rFonts w:ascii="Arial" w:hAnsi="Arial" w:cs="Arial"/>
          <w:sz w:val="24"/>
          <w:szCs w:val="24"/>
        </w:rPr>
        <w:tab/>
      </w:r>
      <w:r w:rsidR="00C210A1" w:rsidRPr="00C210A1">
        <w:rPr>
          <w:rFonts w:ascii="Arial" w:hAnsi="Arial" w:cs="Arial"/>
          <w:b/>
          <w:sz w:val="24"/>
          <w:szCs w:val="24"/>
        </w:rPr>
        <w:t>${nama}</w:t>
      </w:r>
    </w:p>
    <w:p w:rsidR="002D2CD4" w:rsidRPr="00D73F61" w:rsidRDefault="002D2CD4" w:rsidP="000D6372">
      <w:pPr>
        <w:tabs>
          <w:tab w:val="left" w:pos="993"/>
          <w:tab w:val="left" w:pos="1134"/>
          <w:tab w:val="left" w:pos="3119"/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Bin/Binti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Pr="00D73F61">
        <w:rPr>
          <w:rFonts w:ascii="Arial" w:hAnsi="Arial" w:cs="Arial"/>
          <w:sz w:val="24"/>
          <w:szCs w:val="24"/>
        </w:rPr>
        <w:tab/>
      </w:r>
      <w:r w:rsidR="00C210A1">
        <w:rPr>
          <w:rFonts w:ascii="Arial" w:hAnsi="Arial" w:cs="Arial"/>
          <w:sz w:val="24"/>
          <w:szCs w:val="24"/>
        </w:rPr>
        <w:t>${bin}</w:t>
      </w:r>
    </w:p>
    <w:p w:rsidR="002D2CD4" w:rsidRPr="00D73F61" w:rsidRDefault="002D2CD4" w:rsidP="000D6372">
      <w:pPr>
        <w:tabs>
          <w:tab w:val="left" w:pos="993"/>
          <w:tab w:val="left" w:pos="1134"/>
          <w:tab w:val="left" w:pos="3119"/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Nomor Porsi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Pr="00D73F61">
        <w:rPr>
          <w:rFonts w:ascii="Arial" w:hAnsi="Arial" w:cs="Arial"/>
          <w:sz w:val="24"/>
          <w:szCs w:val="24"/>
        </w:rPr>
        <w:tab/>
      </w:r>
      <w:r w:rsidR="00C210A1">
        <w:rPr>
          <w:rFonts w:ascii="Arial" w:hAnsi="Arial" w:cs="Arial"/>
          <w:sz w:val="24"/>
          <w:szCs w:val="24"/>
        </w:rPr>
        <w:t>${porsi}</w:t>
      </w:r>
    </w:p>
    <w:p w:rsidR="002D2CD4" w:rsidRPr="00D73F61" w:rsidRDefault="002D2CD4" w:rsidP="000D6372">
      <w:pPr>
        <w:tabs>
          <w:tab w:val="left" w:pos="993"/>
          <w:tab w:val="left" w:pos="1134"/>
          <w:tab w:val="left" w:pos="3119"/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Jenis Kelamin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Pr="00D73F61">
        <w:rPr>
          <w:rFonts w:ascii="Arial" w:hAnsi="Arial" w:cs="Arial"/>
          <w:sz w:val="24"/>
          <w:szCs w:val="24"/>
        </w:rPr>
        <w:tab/>
      </w:r>
      <w:r w:rsidR="00E72FFA">
        <w:rPr>
          <w:rFonts w:ascii="Arial" w:hAnsi="Arial" w:cs="Arial"/>
          <w:sz w:val="24"/>
          <w:szCs w:val="24"/>
        </w:rPr>
        <w:t>${jenis_kelamin}</w:t>
      </w:r>
    </w:p>
    <w:p w:rsidR="00F13EEC" w:rsidRDefault="002D2CD4" w:rsidP="009F3724">
      <w:pPr>
        <w:tabs>
          <w:tab w:val="left" w:pos="993"/>
          <w:tab w:val="left" w:pos="1134"/>
          <w:tab w:val="left" w:pos="3119"/>
          <w:tab w:val="left" w:pos="3402"/>
        </w:tabs>
        <w:spacing w:after="0" w:line="240" w:lineRule="auto"/>
        <w:ind w:left="3402" w:hanging="2693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Alamat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Pr="00D73F61">
        <w:rPr>
          <w:rFonts w:ascii="Arial" w:hAnsi="Arial" w:cs="Arial"/>
          <w:sz w:val="24"/>
          <w:szCs w:val="24"/>
        </w:rPr>
        <w:tab/>
      </w:r>
      <w:r w:rsidR="00E72FFA">
        <w:rPr>
          <w:rFonts w:ascii="Arial" w:hAnsi="Arial" w:cs="Arial"/>
          <w:sz w:val="24"/>
          <w:szCs w:val="24"/>
        </w:rPr>
        <w:t>${alamat}</w:t>
      </w:r>
    </w:p>
    <w:p w:rsidR="00F13EEC" w:rsidRDefault="00F13EEC" w:rsidP="000D6372">
      <w:pPr>
        <w:tabs>
          <w:tab w:val="left" w:pos="993"/>
          <w:tab w:val="left" w:pos="1134"/>
          <w:tab w:val="left" w:pos="3119"/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D2CD4" w:rsidRPr="00D73F61">
        <w:rPr>
          <w:rFonts w:ascii="Arial" w:hAnsi="Arial" w:cs="Arial"/>
          <w:sz w:val="24"/>
          <w:szCs w:val="24"/>
        </w:rPr>
        <w:t>Kec</w:t>
      </w:r>
      <w:r w:rsidR="00B910D4">
        <w:rPr>
          <w:rFonts w:ascii="Arial" w:hAnsi="Arial" w:cs="Arial"/>
          <w:sz w:val="24"/>
          <w:szCs w:val="24"/>
        </w:rPr>
        <w:t>.</w:t>
      </w:r>
      <w:r w:rsidR="002D2CD4" w:rsidRPr="00D73F61">
        <w:rPr>
          <w:rFonts w:ascii="Arial" w:hAnsi="Arial" w:cs="Arial"/>
          <w:sz w:val="24"/>
          <w:szCs w:val="24"/>
        </w:rPr>
        <w:t xml:space="preserve"> </w:t>
      </w:r>
      <w:r w:rsidR="00E72FFA">
        <w:rPr>
          <w:rFonts w:ascii="Arial" w:hAnsi="Arial" w:cs="Arial"/>
          <w:sz w:val="24"/>
          <w:szCs w:val="24"/>
        </w:rPr>
        <w:t>${kecamatan}</w:t>
      </w:r>
      <w:r w:rsidR="00353FCF">
        <w:rPr>
          <w:rFonts w:ascii="Arial" w:hAnsi="Arial" w:cs="Arial"/>
          <w:sz w:val="24"/>
          <w:szCs w:val="24"/>
        </w:rPr>
        <w:t xml:space="preserve"> </w:t>
      </w:r>
      <w:r w:rsidR="008637C9">
        <w:rPr>
          <w:rFonts w:ascii="Arial" w:hAnsi="Arial" w:cs="Arial"/>
          <w:sz w:val="24"/>
          <w:szCs w:val="24"/>
        </w:rPr>
        <w:t>Kab</w:t>
      </w:r>
      <w:r w:rsidR="00B910D4">
        <w:rPr>
          <w:rFonts w:ascii="Arial" w:hAnsi="Arial" w:cs="Arial"/>
          <w:sz w:val="24"/>
          <w:szCs w:val="24"/>
        </w:rPr>
        <w:t>.</w:t>
      </w:r>
      <w:r w:rsidR="008637C9">
        <w:rPr>
          <w:rFonts w:ascii="Arial" w:hAnsi="Arial" w:cs="Arial"/>
          <w:sz w:val="24"/>
          <w:szCs w:val="24"/>
        </w:rPr>
        <w:t xml:space="preserve"> </w:t>
      </w:r>
      <w:r w:rsidR="007F6144">
        <w:rPr>
          <w:rFonts w:ascii="Arial" w:hAnsi="Arial" w:cs="Arial"/>
          <w:sz w:val="24"/>
          <w:szCs w:val="24"/>
        </w:rPr>
        <w:t xml:space="preserve">Majalengka </w:t>
      </w:r>
    </w:p>
    <w:p w:rsidR="002D2CD4" w:rsidRPr="00D73F61" w:rsidRDefault="002D2CD4" w:rsidP="000D6372">
      <w:pPr>
        <w:tabs>
          <w:tab w:val="left" w:pos="993"/>
          <w:tab w:val="left" w:pos="1134"/>
          <w:tab w:val="left" w:pos="3119"/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Tanda Bukti BPIH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Pr="00D73F61">
        <w:rPr>
          <w:rFonts w:ascii="Arial" w:hAnsi="Arial" w:cs="Arial"/>
          <w:sz w:val="24"/>
          <w:szCs w:val="24"/>
        </w:rPr>
        <w:tab/>
      </w:r>
      <w:r w:rsidR="00C530F5">
        <w:rPr>
          <w:rFonts w:ascii="Arial" w:hAnsi="Arial" w:cs="Arial"/>
          <w:sz w:val="24"/>
          <w:szCs w:val="24"/>
        </w:rPr>
        <w:t>${bank}</w:t>
      </w:r>
      <w:r w:rsidR="009D6F6D">
        <w:rPr>
          <w:rFonts w:ascii="Arial" w:hAnsi="Arial" w:cs="Arial"/>
          <w:sz w:val="24"/>
          <w:szCs w:val="24"/>
        </w:rPr>
        <w:t xml:space="preserve"> </w:t>
      </w:r>
      <w:r w:rsidRPr="00D73F61">
        <w:rPr>
          <w:rFonts w:ascii="Arial" w:hAnsi="Arial" w:cs="Arial"/>
          <w:sz w:val="24"/>
          <w:szCs w:val="24"/>
        </w:rPr>
        <w:t>KCP Majalengka</w:t>
      </w:r>
    </w:p>
    <w:p w:rsidR="002D2CD4" w:rsidRPr="00D73F61" w:rsidRDefault="002D2CD4" w:rsidP="00ED34BE">
      <w:pPr>
        <w:tabs>
          <w:tab w:val="left" w:pos="993"/>
          <w:tab w:val="left" w:pos="1134"/>
          <w:tab w:val="left" w:pos="3119"/>
          <w:tab w:val="left" w:pos="3402"/>
          <w:tab w:val="left" w:pos="6379"/>
          <w:tab w:val="left" w:pos="6521"/>
        </w:tabs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ab/>
      </w:r>
      <w:r w:rsidRPr="00D73F61">
        <w:rPr>
          <w:rFonts w:ascii="Arial" w:hAnsi="Arial" w:cs="Arial"/>
          <w:sz w:val="24"/>
          <w:szCs w:val="24"/>
        </w:rPr>
        <w:tab/>
        <w:t>Jumlah Pembayaran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Pr="00D73F61">
        <w:rPr>
          <w:rFonts w:ascii="Arial" w:hAnsi="Arial" w:cs="Arial"/>
          <w:sz w:val="24"/>
          <w:szCs w:val="24"/>
        </w:rPr>
        <w:tab/>
        <w:t>Rp.</w:t>
      </w:r>
      <w:r w:rsidR="007E4477">
        <w:rPr>
          <w:rFonts w:ascii="Arial" w:hAnsi="Arial" w:cs="Arial"/>
          <w:sz w:val="24"/>
          <w:szCs w:val="24"/>
        </w:rPr>
        <w:t xml:space="preserve"> </w:t>
      </w:r>
      <w:r w:rsidR="00C530F5">
        <w:rPr>
          <w:rFonts w:ascii="Arial" w:hAnsi="Arial" w:cs="Arial"/>
          <w:sz w:val="24"/>
          <w:szCs w:val="24"/>
        </w:rPr>
        <w:t>${uang}</w:t>
      </w:r>
      <w:r w:rsidR="00ED34BE">
        <w:rPr>
          <w:rFonts w:ascii="Arial" w:hAnsi="Arial" w:cs="Arial"/>
          <w:sz w:val="24"/>
          <w:szCs w:val="24"/>
        </w:rPr>
        <w:t>,-</w:t>
      </w:r>
    </w:p>
    <w:p w:rsidR="002D2CD4" w:rsidRPr="00D73F61" w:rsidRDefault="002D2CD4" w:rsidP="00ED34BE">
      <w:pPr>
        <w:tabs>
          <w:tab w:val="left" w:pos="993"/>
          <w:tab w:val="left" w:pos="1134"/>
          <w:tab w:val="left" w:pos="3119"/>
          <w:tab w:val="left" w:pos="3402"/>
          <w:tab w:val="left" w:pos="6379"/>
          <w:tab w:val="left" w:pos="6521"/>
        </w:tabs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ab/>
      </w:r>
      <w:r w:rsidRPr="00D73F61">
        <w:rPr>
          <w:rFonts w:ascii="Arial" w:hAnsi="Arial" w:cs="Arial"/>
          <w:sz w:val="24"/>
          <w:szCs w:val="24"/>
        </w:rPr>
        <w:tab/>
        <w:t>Tanggal Pembayaran</w:t>
      </w:r>
      <w:r w:rsidRPr="00D73F61">
        <w:rPr>
          <w:rFonts w:ascii="Arial" w:hAnsi="Arial" w:cs="Arial"/>
          <w:sz w:val="24"/>
          <w:szCs w:val="24"/>
        </w:rPr>
        <w:tab/>
        <w:t>:</w:t>
      </w:r>
      <w:r w:rsidR="00D73F61" w:rsidRPr="00D73F61">
        <w:rPr>
          <w:rFonts w:ascii="Arial" w:hAnsi="Arial" w:cs="Arial"/>
          <w:sz w:val="24"/>
          <w:szCs w:val="24"/>
        </w:rPr>
        <w:t xml:space="preserve"> </w:t>
      </w:r>
      <w:r w:rsidR="00C530F5">
        <w:rPr>
          <w:rFonts w:ascii="Arial" w:hAnsi="Arial" w:cs="Arial"/>
          <w:sz w:val="24"/>
          <w:szCs w:val="24"/>
        </w:rPr>
        <w:t>${spph}</w:t>
      </w:r>
    </w:p>
    <w:p w:rsidR="002D2CD4" w:rsidRPr="00D73F61" w:rsidRDefault="002D2CD4" w:rsidP="00ED34BE">
      <w:pPr>
        <w:tabs>
          <w:tab w:val="left" w:pos="993"/>
          <w:tab w:val="left" w:pos="1134"/>
          <w:tab w:val="left" w:pos="3119"/>
          <w:tab w:val="left" w:pos="3402"/>
          <w:tab w:val="left" w:pos="6379"/>
          <w:tab w:val="left" w:pos="6521"/>
        </w:tabs>
        <w:spacing w:after="0" w:line="24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ab/>
      </w:r>
      <w:r w:rsidRPr="00D73F61">
        <w:rPr>
          <w:rFonts w:ascii="Arial" w:hAnsi="Arial" w:cs="Arial"/>
          <w:sz w:val="24"/>
          <w:szCs w:val="24"/>
        </w:rPr>
        <w:tab/>
        <w:t>No. Rekening</w:t>
      </w:r>
      <w:r w:rsidRPr="00D73F61">
        <w:rPr>
          <w:rFonts w:ascii="Arial" w:hAnsi="Arial" w:cs="Arial"/>
          <w:sz w:val="24"/>
          <w:szCs w:val="24"/>
        </w:rPr>
        <w:tab/>
      </w:r>
      <w:r w:rsidR="00B7639D" w:rsidRPr="00D73F61">
        <w:rPr>
          <w:rFonts w:ascii="Arial" w:hAnsi="Arial" w:cs="Arial"/>
          <w:sz w:val="24"/>
          <w:szCs w:val="24"/>
        </w:rPr>
        <w:t>:</w:t>
      </w:r>
      <w:r w:rsidRPr="00D73F61">
        <w:rPr>
          <w:rFonts w:ascii="Arial" w:hAnsi="Arial" w:cs="Arial"/>
          <w:sz w:val="24"/>
          <w:szCs w:val="24"/>
        </w:rPr>
        <w:tab/>
      </w:r>
      <w:r w:rsidR="00C530F5">
        <w:rPr>
          <w:rFonts w:ascii="Arial" w:hAnsi="Arial" w:cs="Arial"/>
          <w:sz w:val="24"/>
          <w:szCs w:val="24"/>
        </w:rPr>
        <w:t>${norek}</w:t>
      </w:r>
    </w:p>
    <w:p w:rsidR="00C924ED" w:rsidRPr="00FA087E" w:rsidRDefault="00C924ED" w:rsidP="00D73F61">
      <w:pPr>
        <w:tabs>
          <w:tab w:val="left" w:pos="993"/>
          <w:tab w:val="left" w:pos="1134"/>
          <w:tab w:val="left" w:pos="3969"/>
          <w:tab w:val="left" w:pos="4253"/>
          <w:tab w:val="left" w:pos="6804"/>
          <w:tab w:val="left" w:pos="6946"/>
        </w:tabs>
        <w:spacing w:after="0" w:line="240" w:lineRule="auto"/>
        <w:ind w:left="1134" w:firstLine="709"/>
        <w:jc w:val="both"/>
        <w:rPr>
          <w:rFonts w:ascii="Arial" w:hAnsi="Arial" w:cs="Arial"/>
          <w:sz w:val="16"/>
          <w:szCs w:val="24"/>
        </w:rPr>
      </w:pPr>
    </w:p>
    <w:p w:rsidR="00C924ED" w:rsidRPr="00D73F61" w:rsidRDefault="00C924ED" w:rsidP="00F934C6">
      <w:pPr>
        <w:tabs>
          <w:tab w:val="left" w:pos="993"/>
          <w:tab w:val="left" w:pos="1134"/>
          <w:tab w:val="left" w:pos="6804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 xml:space="preserve">Selanjutnya bersama ini kami mohon perkenannya untuk diproses pengembalian setoran </w:t>
      </w:r>
      <w:r w:rsidR="00D966BD">
        <w:rPr>
          <w:rFonts w:ascii="Arial" w:hAnsi="Arial" w:cs="Arial"/>
          <w:sz w:val="24"/>
          <w:szCs w:val="24"/>
        </w:rPr>
        <w:t>${setoran}</w:t>
      </w:r>
      <w:r w:rsidR="00ED34BE">
        <w:rPr>
          <w:rFonts w:ascii="Arial" w:hAnsi="Arial" w:cs="Arial"/>
          <w:sz w:val="24"/>
          <w:szCs w:val="24"/>
        </w:rPr>
        <w:t xml:space="preserve"> </w:t>
      </w:r>
      <w:r w:rsidRPr="00D73F61">
        <w:rPr>
          <w:rFonts w:ascii="Arial" w:hAnsi="Arial" w:cs="Arial"/>
          <w:sz w:val="24"/>
          <w:szCs w:val="24"/>
        </w:rPr>
        <w:t>BPIH dimaksud sesuai dengan ketentuan yang berlaku.</w:t>
      </w:r>
    </w:p>
    <w:p w:rsidR="00C924ED" w:rsidRPr="00D73F61" w:rsidRDefault="00C924ED" w:rsidP="00AD57FC">
      <w:pPr>
        <w:tabs>
          <w:tab w:val="left" w:pos="993"/>
          <w:tab w:val="left" w:pos="1134"/>
          <w:tab w:val="left" w:pos="6804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73F61">
        <w:rPr>
          <w:rFonts w:ascii="Arial" w:hAnsi="Arial" w:cs="Arial"/>
          <w:sz w:val="24"/>
          <w:szCs w:val="24"/>
        </w:rPr>
        <w:t>Demikian, atas perkenannya dihaturkan terimakasih.</w:t>
      </w:r>
    </w:p>
    <w:p w:rsidR="00C924ED" w:rsidRPr="00FA087E" w:rsidRDefault="00C924ED" w:rsidP="00C924ED">
      <w:pPr>
        <w:tabs>
          <w:tab w:val="left" w:pos="993"/>
          <w:tab w:val="left" w:pos="1134"/>
          <w:tab w:val="left" w:pos="6804"/>
        </w:tabs>
        <w:spacing w:after="0" w:line="240" w:lineRule="auto"/>
        <w:ind w:left="5760" w:firstLine="709"/>
        <w:jc w:val="both"/>
        <w:rPr>
          <w:rFonts w:ascii="Arial" w:hAnsi="Arial" w:cs="Arial"/>
          <w:sz w:val="16"/>
          <w:szCs w:val="24"/>
        </w:rPr>
      </w:pPr>
    </w:p>
    <w:p w:rsidR="00C924ED" w:rsidRPr="00D73F61" w:rsidRDefault="00D73F61" w:rsidP="00F934C6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73F61">
        <w:rPr>
          <w:rFonts w:ascii="Arial" w:hAnsi="Arial" w:cs="Arial"/>
          <w:i/>
          <w:sz w:val="24"/>
          <w:szCs w:val="24"/>
        </w:rPr>
        <w:t>Wassalam</w:t>
      </w:r>
      <w:r w:rsidR="00F934C6">
        <w:rPr>
          <w:rFonts w:ascii="Arial" w:hAnsi="Arial" w:cs="Arial"/>
          <w:i/>
          <w:sz w:val="24"/>
          <w:szCs w:val="24"/>
        </w:rPr>
        <w:t>u’alaikum Wr. Wb.</w:t>
      </w:r>
    </w:p>
    <w:p w:rsidR="00C924ED" w:rsidRPr="00D73F61" w:rsidRDefault="00A70D61" w:rsidP="00A70D61">
      <w:pPr>
        <w:tabs>
          <w:tab w:val="left" w:pos="993"/>
          <w:tab w:val="left" w:pos="1134"/>
        </w:tabs>
        <w:spacing w:after="0" w:line="240" w:lineRule="auto"/>
        <w:ind w:left="50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An.  </w:t>
      </w:r>
      <w:r w:rsidR="00A9393D">
        <w:rPr>
          <w:rFonts w:ascii="Arial" w:hAnsi="Arial" w:cs="Arial"/>
          <w:sz w:val="24"/>
          <w:szCs w:val="24"/>
        </w:rPr>
        <w:t>Kepala</w:t>
      </w:r>
    </w:p>
    <w:p w:rsidR="00C924ED" w:rsidRDefault="00DB6D63" w:rsidP="001F06F6">
      <w:pPr>
        <w:tabs>
          <w:tab w:val="left" w:pos="993"/>
          <w:tab w:val="left" w:pos="1134"/>
          <w:tab w:val="left" w:pos="6804"/>
        </w:tabs>
        <w:spacing w:after="0" w:line="240" w:lineRule="auto"/>
        <w:ind w:left="504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Kasi P</w:t>
      </w:r>
      <w:r w:rsidR="00785AA6">
        <w:rPr>
          <w:rFonts w:ascii="Arial" w:hAnsi="Arial" w:cs="Arial"/>
          <w:sz w:val="24"/>
          <w:szCs w:val="24"/>
        </w:rPr>
        <w:t xml:space="preserve">eny. </w:t>
      </w:r>
      <w:r>
        <w:rPr>
          <w:rFonts w:ascii="Arial" w:hAnsi="Arial" w:cs="Arial"/>
          <w:sz w:val="24"/>
          <w:szCs w:val="24"/>
        </w:rPr>
        <w:t>H</w:t>
      </w:r>
      <w:r w:rsidR="00785AA6">
        <w:rPr>
          <w:rFonts w:ascii="Arial" w:hAnsi="Arial" w:cs="Arial"/>
          <w:sz w:val="24"/>
          <w:szCs w:val="24"/>
        </w:rPr>
        <w:t xml:space="preserve">aji dan </w:t>
      </w:r>
      <w:r>
        <w:rPr>
          <w:rFonts w:ascii="Arial" w:hAnsi="Arial" w:cs="Arial"/>
          <w:sz w:val="24"/>
          <w:szCs w:val="24"/>
        </w:rPr>
        <w:t>U</w:t>
      </w:r>
      <w:r w:rsidR="00785AA6">
        <w:rPr>
          <w:rFonts w:ascii="Arial" w:hAnsi="Arial" w:cs="Arial"/>
          <w:sz w:val="24"/>
          <w:szCs w:val="24"/>
        </w:rPr>
        <w:t>mrah</w:t>
      </w:r>
      <w:r w:rsidR="00A70D61">
        <w:rPr>
          <w:rFonts w:ascii="Arial" w:hAnsi="Arial" w:cs="Arial"/>
          <w:sz w:val="24"/>
          <w:szCs w:val="24"/>
        </w:rPr>
        <w:t>,</w:t>
      </w:r>
    </w:p>
    <w:p w:rsidR="00A70D61" w:rsidRPr="00D73F61" w:rsidRDefault="00B140B9" w:rsidP="00D73F61">
      <w:pPr>
        <w:tabs>
          <w:tab w:val="left" w:pos="993"/>
          <w:tab w:val="left" w:pos="1134"/>
          <w:tab w:val="left" w:pos="6804"/>
        </w:tabs>
        <w:spacing w:after="0" w:line="240" w:lineRule="auto"/>
        <w:ind w:left="504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:rsidR="00C924ED" w:rsidRPr="004D6FD3" w:rsidRDefault="00B140B9" w:rsidP="00D73F61">
      <w:pPr>
        <w:tabs>
          <w:tab w:val="left" w:pos="993"/>
          <w:tab w:val="left" w:pos="1134"/>
          <w:tab w:val="left" w:pos="6804"/>
        </w:tabs>
        <w:spacing w:after="0" w:line="240" w:lineRule="auto"/>
        <w:ind w:left="5040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${nama_pengirim}</w:t>
      </w:r>
    </w:p>
    <w:p w:rsidR="006C0419" w:rsidRPr="00D73F61" w:rsidRDefault="006C0419" w:rsidP="001C6757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24ED" w:rsidRDefault="00FA087E" w:rsidP="00C924ED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Tembusan :</w:t>
      </w:r>
    </w:p>
    <w:p w:rsidR="00F270AD" w:rsidRDefault="00FF40A6" w:rsidP="00FF40A6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r w:rsidR="00F270AD" w:rsidRPr="00FF40A6">
        <w:rPr>
          <w:rFonts w:ascii="Arial" w:hAnsi="Arial" w:cs="Arial"/>
          <w:sz w:val="24"/>
          <w:szCs w:val="24"/>
        </w:rPr>
        <w:t xml:space="preserve">Yth. Kepala Kantor </w:t>
      </w:r>
      <w:r w:rsidR="00F270AD">
        <w:rPr>
          <w:rFonts w:ascii="Arial" w:hAnsi="Arial" w:cs="Arial"/>
          <w:sz w:val="24"/>
          <w:szCs w:val="24"/>
        </w:rPr>
        <w:t xml:space="preserve">Wilayah </w:t>
      </w:r>
      <w:r w:rsidR="00F270AD" w:rsidRPr="00FF40A6">
        <w:rPr>
          <w:rFonts w:ascii="Arial" w:hAnsi="Arial" w:cs="Arial"/>
          <w:sz w:val="24"/>
          <w:szCs w:val="24"/>
        </w:rPr>
        <w:t>Kementerian Agama</w:t>
      </w:r>
      <w:r w:rsidR="00F270AD">
        <w:rPr>
          <w:rFonts w:ascii="Arial" w:hAnsi="Arial" w:cs="Arial"/>
          <w:sz w:val="24"/>
          <w:szCs w:val="24"/>
        </w:rPr>
        <w:t xml:space="preserve"> Prov. Jawa Barat</w:t>
      </w:r>
    </w:p>
    <w:p w:rsidR="00FA087E" w:rsidRPr="00FF40A6" w:rsidRDefault="00F270AD" w:rsidP="00FF40A6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r w:rsidR="00FA087E" w:rsidRPr="00FF40A6">
        <w:rPr>
          <w:rFonts w:ascii="Arial" w:hAnsi="Arial" w:cs="Arial"/>
          <w:sz w:val="24"/>
          <w:szCs w:val="24"/>
        </w:rPr>
        <w:t>Yth. Kepala Kantor Kementerian Agama Kab. Majalengka</w:t>
      </w:r>
    </w:p>
    <w:p w:rsidR="004014FE" w:rsidRPr="00B24007" w:rsidRDefault="00F270AD" w:rsidP="00383A12">
      <w:pPr>
        <w:tabs>
          <w:tab w:val="left" w:pos="993"/>
          <w:tab w:val="left" w:pos="1134"/>
          <w:tab w:val="left" w:pos="680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F40A6">
        <w:rPr>
          <w:rFonts w:ascii="Arial" w:hAnsi="Arial" w:cs="Arial"/>
          <w:sz w:val="24"/>
          <w:szCs w:val="24"/>
        </w:rPr>
        <w:t xml:space="preserve">.  </w:t>
      </w:r>
      <w:r w:rsidR="007E4477">
        <w:rPr>
          <w:rFonts w:ascii="Arial" w:hAnsi="Arial" w:cs="Arial"/>
          <w:sz w:val="24"/>
          <w:szCs w:val="24"/>
        </w:rPr>
        <w:t>Yth. Pimpinan BPS BPIH</w:t>
      </w:r>
      <w:r w:rsidR="00C924ED" w:rsidRPr="00FF40A6">
        <w:rPr>
          <w:rFonts w:ascii="Arial" w:hAnsi="Arial" w:cs="Arial"/>
          <w:sz w:val="24"/>
          <w:szCs w:val="24"/>
        </w:rPr>
        <w:t xml:space="preserve"> </w:t>
      </w:r>
      <w:r w:rsidR="007F6FBF">
        <w:rPr>
          <w:rFonts w:ascii="Arial" w:hAnsi="Arial" w:cs="Arial"/>
          <w:sz w:val="24"/>
          <w:szCs w:val="24"/>
        </w:rPr>
        <w:t>${bank}</w:t>
      </w:r>
    </w:p>
    <w:sectPr w:rsidR="004014FE" w:rsidRPr="00B24007" w:rsidSect="00CF7B02">
      <w:pgSz w:w="12242" w:h="16840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16C9"/>
    <w:multiLevelType w:val="hybridMultilevel"/>
    <w:tmpl w:val="0AB4E2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F3741"/>
    <w:multiLevelType w:val="hybridMultilevel"/>
    <w:tmpl w:val="F0EAF9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C85"/>
    <w:multiLevelType w:val="hybridMultilevel"/>
    <w:tmpl w:val="D6AC02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29"/>
    <w:rsid w:val="000003D1"/>
    <w:rsid w:val="00025BDE"/>
    <w:rsid w:val="00032E82"/>
    <w:rsid w:val="00036D9B"/>
    <w:rsid w:val="00052155"/>
    <w:rsid w:val="000650B8"/>
    <w:rsid w:val="0009634F"/>
    <w:rsid w:val="000C46F5"/>
    <w:rsid w:val="000D6372"/>
    <w:rsid w:val="00111E62"/>
    <w:rsid w:val="001268BD"/>
    <w:rsid w:val="0014346A"/>
    <w:rsid w:val="001B2E8A"/>
    <w:rsid w:val="001B4AB5"/>
    <w:rsid w:val="001C6757"/>
    <w:rsid w:val="001D33BD"/>
    <w:rsid w:val="001E3BF6"/>
    <w:rsid w:val="001F06F6"/>
    <w:rsid w:val="002035F0"/>
    <w:rsid w:val="00207119"/>
    <w:rsid w:val="002440DB"/>
    <w:rsid w:val="0028179C"/>
    <w:rsid w:val="002832A1"/>
    <w:rsid w:val="002903ED"/>
    <w:rsid w:val="002B6D40"/>
    <w:rsid w:val="002B7E4C"/>
    <w:rsid w:val="002D2CD4"/>
    <w:rsid w:val="002D799E"/>
    <w:rsid w:val="002F24E8"/>
    <w:rsid w:val="00303DEB"/>
    <w:rsid w:val="0032294C"/>
    <w:rsid w:val="00325129"/>
    <w:rsid w:val="00353FCF"/>
    <w:rsid w:val="003623F6"/>
    <w:rsid w:val="00383A12"/>
    <w:rsid w:val="00390A88"/>
    <w:rsid w:val="003C7475"/>
    <w:rsid w:val="003E797E"/>
    <w:rsid w:val="004014FE"/>
    <w:rsid w:val="00414F20"/>
    <w:rsid w:val="00422968"/>
    <w:rsid w:val="00423AB3"/>
    <w:rsid w:val="00430E3A"/>
    <w:rsid w:val="00434EDF"/>
    <w:rsid w:val="00440B9D"/>
    <w:rsid w:val="00455500"/>
    <w:rsid w:val="004637F2"/>
    <w:rsid w:val="00470749"/>
    <w:rsid w:val="004823B2"/>
    <w:rsid w:val="004A65A7"/>
    <w:rsid w:val="004B4C6B"/>
    <w:rsid w:val="004B60EC"/>
    <w:rsid w:val="004C7DD9"/>
    <w:rsid w:val="004D6FD3"/>
    <w:rsid w:val="004D70C9"/>
    <w:rsid w:val="004F0CE3"/>
    <w:rsid w:val="0050564E"/>
    <w:rsid w:val="005116B5"/>
    <w:rsid w:val="00533CE0"/>
    <w:rsid w:val="0056595D"/>
    <w:rsid w:val="005A2A2F"/>
    <w:rsid w:val="005C3776"/>
    <w:rsid w:val="005C7CB0"/>
    <w:rsid w:val="005E47CF"/>
    <w:rsid w:val="005F6828"/>
    <w:rsid w:val="00610512"/>
    <w:rsid w:val="00617355"/>
    <w:rsid w:val="00620A1A"/>
    <w:rsid w:val="006349D2"/>
    <w:rsid w:val="0065152D"/>
    <w:rsid w:val="00670E97"/>
    <w:rsid w:val="00684E58"/>
    <w:rsid w:val="00685F3B"/>
    <w:rsid w:val="006920BC"/>
    <w:rsid w:val="006A50C1"/>
    <w:rsid w:val="006B3771"/>
    <w:rsid w:val="006C0419"/>
    <w:rsid w:val="006D23E8"/>
    <w:rsid w:val="006D67CB"/>
    <w:rsid w:val="006F0719"/>
    <w:rsid w:val="00700B04"/>
    <w:rsid w:val="00721FF7"/>
    <w:rsid w:val="00725B45"/>
    <w:rsid w:val="0073397C"/>
    <w:rsid w:val="00751D72"/>
    <w:rsid w:val="00754B79"/>
    <w:rsid w:val="00761B9F"/>
    <w:rsid w:val="007733AB"/>
    <w:rsid w:val="00773550"/>
    <w:rsid w:val="00785AA6"/>
    <w:rsid w:val="00792D2E"/>
    <w:rsid w:val="007A7B2B"/>
    <w:rsid w:val="007B174D"/>
    <w:rsid w:val="007B51B2"/>
    <w:rsid w:val="007D0088"/>
    <w:rsid w:val="007D6970"/>
    <w:rsid w:val="007E4477"/>
    <w:rsid w:val="007F6144"/>
    <w:rsid w:val="007F6FBF"/>
    <w:rsid w:val="00811616"/>
    <w:rsid w:val="00812517"/>
    <w:rsid w:val="00826710"/>
    <w:rsid w:val="00845094"/>
    <w:rsid w:val="00853BD3"/>
    <w:rsid w:val="008563A2"/>
    <w:rsid w:val="00857344"/>
    <w:rsid w:val="008637C9"/>
    <w:rsid w:val="00881A60"/>
    <w:rsid w:val="008A3A2F"/>
    <w:rsid w:val="008B45BE"/>
    <w:rsid w:val="008C11BD"/>
    <w:rsid w:val="008C3DB7"/>
    <w:rsid w:val="008C4F54"/>
    <w:rsid w:val="008D7499"/>
    <w:rsid w:val="008F1913"/>
    <w:rsid w:val="008F1C03"/>
    <w:rsid w:val="009051B1"/>
    <w:rsid w:val="0093487A"/>
    <w:rsid w:val="009801ED"/>
    <w:rsid w:val="009A4C2D"/>
    <w:rsid w:val="009C76D9"/>
    <w:rsid w:val="009D1D7A"/>
    <w:rsid w:val="009D6F6D"/>
    <w:rsid w:val="009E23C3"/>
    <w:rsid w:val="009F23CE"/>
    <w:rsid w:val="009F3724"/>
    <w:rsid w:val="00A3017E"/>
    <w:rsid w:val="00A320CD"/>
    <w:rsid w:val="00A345D7"/>
    <w:rsid w:val="00A531AA"/>
    <w:rsid w:val="00A62428"/>
    <w:rsid w:val="00A62659"/>
    <w:rsid w:val="00A70D61"/>
    <w:rsid w:val="00A74E52"/>
    <w:rsid w:val="00A90555"/>
    <w:rsid w:val="00A9393D"/>
    <w:rsid w:val="00A97785"/>
    <w:rsid w:val="00AA20E6"/>
    <w:rsid w:val="00AB51C2"/>
    <w:rsid w:val="00AB699D"/>
    <w:rsid w:val="00AC2B53"/>
    <w:rsid w:val="00AD57FC"/>
    <w:rsid w:val="00AE2104"/>
    <w:rsid w:val="00AE7F89"/>
    <w:rsid w:val="00AF1D44"/>
    <w:rsid w:val="00AF338E"/>
    <w:rsid w:val="00B01729"/>
    <w:rsid w:val="00B064B6"/>
    <w:rsid w:val="00B140B9"/>
    <w:rsid w:val="00B14A09"/>
    <w:rsid w:val="00B24007"/>
    <w:rsid w:val="00B67429"/>
    <w:rsid w:val="00B7639D"/>
    <w:rsid w:val="00B910D4"/>
    <w:rsid w:val="00B95C5F"/>
    <w:rsid w:val="00BD4EDC"/>
    <w:rsid w:val="00BD6F1C"/>
    <w:rsid w:val="00BF0DF0"/>
    <w:rsid w:val="00C210A1"/>
    <w:rsid w:val="00C518B8"/>
    <w:rsid w:val="00C530F5"/>
    <w:rsid w:val="00C621FB"/>
    <w:rsid w:val="00C72063"/>
    <w:rsid w:val="00C80948"/>
    <w:rsid w:val="00C924ED"/>
    <w:rsid w:val="00CA6B86"/>
    <w:rsid w:val="00CB02AC"/>
    <w:rsid w:val="00CC2265"/>
    <w:rsid w:val="00CC5594"/>
    <w:rsid w:val="00CD6C30"/>
    <w:rsid w:val="00CF2F97"/>
    <w:rsid w:val="00CF7B02"/>
    <w:rsid w:val="00D00DD0"/>
    <w:rsid w:val="00D14620"/>
    <w:rsid w:val="00D31AFE"/>
    <w:rsid w:val="00D46A95"/>
    <w:rsid w:val="00D73F61"/>
    <w:rsid w:val="00D80C5E"/>
    <w:rsid w:val="00D81BC5"/>
    <w:rsid w:val="00D966BD"/>
    <w:rsid w:val="00DA692E"/>
    <w:rsid w:val="00DB6D63"/>
    <w:rsid w:val="00DC0901"/>
    <w:rsid w:val="00E1504B"/>
    <w:rsid w:val="00E44362"/>
    <w:rsid w:val="00E44C09"/>
    <w:rsid w:val="00E542AE"/>
    <w:rsid w:val="00E6101A"/>
    <w:rsid w:val="00E61EDF"/>
    <w:rsid w:val="00E72FFA"/>
    <w:rsid w:val="00E74558"/>
    <w:rsid w:val="00E87213"/>
    <w:rsid w:val="00EA5C88"/>
    <w:rsid w:val="00EB7D62"/>
    <w:rsid w:val="00EC70D4"/>
    <w:rsid w:val="00ED34BE"/>
    <w:rsid w:val="00EF7768"/>
    <w:rsid w:val="00F10963"/>
    <w:rsid w:val="00F13EEC"/>
    <w:rsid w:val="00F26562"/>
    <w:rsid w:val="00F270AD"/>
    <w:rsid w:val="00F45EAC"/>
    <w:rsid w:val="00F934C6"/>
    <w:rsid w:val="00FA087E"/>
    <w:rsid w:val="00FA11A1"/>
    <w:rsid w:val="00FC1DBF"/>
    <w:rsid w:val="00FC4635"/>
    <w:rsid w:val="00FC4E56"/>
    <w:rsid w:val="00FD01E8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7CDF"/>
  <w15:docId w15:val="{EB1092AB-3BCA-45E4-976E-FDD23D0F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A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ED"/>
    <w:pPr>
      <w:ind w:left="720"/>
      <w:contextualSpacing/>
    </w:pPr>
  </w:style>
  <w:style w:type="table" w:styleId="TableGrid">
    <w:name w:val="Table Grid"/>
    <w:basedOn w:val="TableNormal"/>
    <w:uiPriority w:val="59"/>
    <w:rsid w:val="002B7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7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BNet\KemenagAPP\KemenagAPP\bin\Debug\ctkbatal_pribad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FD3F-1B82-45D5-8F88-316B7A08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ctkbatal_pribadi.dot</Template>
  <TotalTime>23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Al-Ghifari</dc:creator>
  <cp:keywords/>
  <cp:lastModifiedBy>Fahri Al-Ghifari</cp:lastModifiedBy>
  <cp:revision>20</cp:revision>
  <cp:lastPrinted>2017-01-04T02:45:00Z</cp:lastPrinted>
  <dcterms:created xsi:type="dcterms:W3CDTF">2023-06-26T12:00:00Z</dcterms:created>
  <dcterms:modified xsi:type="dcterms:W3CDTF">2023-06-27T14:41:00Z</dcterms:modified>
</cp:coreProperties>
</file>