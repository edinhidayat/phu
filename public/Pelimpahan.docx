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8080"/>
      </w:tblGrid>
      <w:tr w:rsidR="00B802E4" w:rsidRPr="00B3089B" w:rsidTr="00614B65">
        <w:trPr>
          <w:trHeight w:val="1418"/>
        </w:trPr>
        <w:tc>
          <w:tcPr>
            <w:tcW w:w="1843" w:type="dxa"/>
            <w:shd w:val="clear" w:color="auto" w:fill="auto"/>
          </w:tcPr>
          <w:p w:rsidR="00B802E4" w:rsidRPr="009130A5" w:rsidRDefault="00455415" w:rsidP="009130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9130A5">
              <w:rPr>
                <w:rFonts w:ascii="Arial" w:hAnsi="Arial" w:cs="Arial"/>
                <w:noProof/>
                <w:lang w:eastAsia="id-ID"/>
              </w:rPr>
              <w:drawing>
                <wp:inline distT="0" distB="0" distL="0" distR="0">
                  <wp:extent cx="952500" cy="904875"/>
                  <wp:effectExtent l="0" t="0" r="0" b="0"/>
                  <wp:docPr id="1" name="Picture 0" descr="LOGO KEMEN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EMEN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:rsidR="00B802E4" w:rsidRPr="009130A5" w:rsidRDefault="00B802E4" w:rsidP="009130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9130A5">
              <w:rPr>
                <w:rFonts w:ascii="Arial" w:hAnsi="Arial" w:cs="Arial"/>
                <w:b/>
                <w:sz w:val="28"/>
              </w:rPr>
              <w:t>KEMENTERIAN AGAMA REPUBLIK INDONESIA</w:t>
            </w:r>
          </w:p>
          <w:p w:rsidR="00B802E4" w:rsidRPr="009130A5" w:rsidRDefault="00B802E4" w:rsidP="009130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9130A5">
              <w:rPr>
                <w:rFonts w:ascii="Arial" w:hAnsi="Arial" w:cs="Arial"/>
                <w:b/>
                <w:sz w:val="24"/>
              </w:rPr>
              <w:t>KANTOR KEMENTERIAN AGAMA KABUPATEN MAJALENGKA</w:t>
            </w:r>
          </w:p>
          <w:p w:rsidR="00B802E4" w:rsidRPr="009130A5" w:rsidRDefault="00B802E4" w:rsidP="009130A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130A5">
              <w:rPr>
                <w:rFonts w:ascii="Arial" w:hAnsi="Arial" w:cs="Arial"/>
              </w:rPr>
              <w:t>Jalan Siti Armilah Nomor 1 Majalengka 45418</w:t>
            </w:r>
          </w:p>
          <w:p w:rsidR="00B802E4" w:rsidRPr="009130A5" w:rsidRDefault="00B802E4" w:rsidP="009130A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130A5">
              <w:rPr>
                <w:rFonts w:ascii="Arial" w:hAnsi="Arial" w:cs="Arial"/>
              </w:rPr>
              <w:t>Telepon (0233) 281222, 281023, 281583, 283075, 283501 Fax. (0233) 281222</w:t>
            </w:r>
          </w:p>
          <w:p w:rsidR="00B802E4" w:rsidRPr="009130A5" w:rsidRDefault="00B802E4" w:rsidP="00614B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130A5">
              <w:rPr>
                <w:rFonts w:ascii="Arial" w:hAnsi="Arial" w:cs="Arial"/>
              </w:rPr>
              <w:t>e-mail:</w:t>
            </w:r>
            <w:r w:rsidR="00614B65">
              <w:rPr>
                <w:rFonts w:ascii="Arial" w:hAnsi="Arial" w:cs="Arial"/>
              </w:rPr>
              <w:t>kabmajalengka</w:t>
            </w:r>
            <w:r w:rsidRPr="009130A5">
              <w:rPr>
                <w:rFonts w:ascii="Arial" w:hAnsi="Arial" w:cs="Arial"/>
              </w:rPr>
              <w:t>@</w:t>
            </w:r>
            <w:r w:rsidR="00614B65">
              <w:rPr>
                <w:rFonts w:ascii="Arial" w:hAnsi="Arial" w:cs="Arial"/>
              </w:rPr>
              <w:t>kemenag.go.id</w:t>
            </w:r>
          </w:p>
        </w:tc>
      </w:tr>
    </w:tbl>
    <w:p w:rsidR="00B802E4" w:rsidRPr="0026257F" w:rsidRDefault="00B802E4" w:rsidP="00B802E4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8"/>
          <w:szCs w:val="24"/>
        </w:rPr>
      </w:pPr>
    </w:p>
    <w:p w:rsidR="00B802E4" w:rsidRPr="00D73F61" w:rsidRDefault="00B802E4" w:rsidP="00E5449F">
      <w:pPr>
        <w:tabs>
          <w:tab w:val="left" w:pos="1134"/>
          <w:tab w:val="left" w:pos="1276"/>
          <w:tab w:val="right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Nomor </w:t>
      </w:r>
      <w:r w:rsidRPr="00D73F61">
        <w:rPr>
          <w:rFonts w:ascii="Arial" w:hAnsi="Arial" w:cs="Arial"/>
          <w:sz w:val="24"/>
          <w:szCs w:val="24"/>
        </w:rPr>
        <w:tab/>
        <w:t xml:space="preserve">: </w:t>
      </w:r>
      <w:r w:rsidRPr="00D73F61">
        <w:rPr>
          <w:rFonts w:ascii="Arial" w:hAnsi="Arial" w:cs="Arial"/>
          <w:sz w:val="24"/>
          <w:szCs w:val="24"/>
        </w:rPr>
        <w:tab/>
      </w:r>
      <w:r w:rsidR="00AC3F2C">
        <w:rPr>
          <w:rFonts w:ascii="Arial" w:hAnsi="Arial" w:cs="Arial"/>
          <w:sz w:val="24"/>
          <w:szCs w:val="24"/>
        </w:rPr>
        <w:t>${nomor_naskah}</w:t>
      </w:r>
      <w:r w:rsidRPr="00D73F61">
        <w:rPr>
          <w:rFonts w:ascii="Arial" w:hAnsi="Arial" w:cs="Arial"/>
          <w:sz w:val="24"/>
          <w:szCs w:val="24"/>
        </w:rPr>
        <w:tab/>
      </w:r>
      <w:r w:rsidR="00AC3F2C">
        <w:rPr>
          <w:rFonts w:ascii="Arial" w:hAnsi="Arial" w:cs="Arial"/>
          <w:sz w:val="24"/>
          <w:szCs w:val="24"/>
        </w:rPr>
        <w:t>${tanggal_naskah}</w:t>
      </w:r>
    </w:p>
    <w:p w:rsidR="00B802E4" w:rsidRDefault="00B802E4" w:rsidP="00B802E4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Sifat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Biasa</w:t>
      </w:r>
    </w:p>
    <w:p w:rsidR="00B802E4" w:rsidRPr="00D73F61" w:rsidRDefault="00B802E4" w:rsidP="00B802E4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Lampiran </w:t>
      </w:r>
      <w:r w:rsidRPr="00D73F61">
        <w:rPr>
          <w:rFonts w:ascii="Arial" w:hAnsi="Arial" w:cs="Arial"/>
          <w:sz w:val="24"/>
          <w:szCs w:val="24"/>
        </w:rPr>
        <w:tab/>
        <w:t xml:space="preserve">: </w:t>
      </w:r>
      <w:r w:rsidRPr="00D73F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</w:p>
    <w:p w:rsidR="00B802E4" w:rsidRPr="00EA2971" w:rsidRDefault="00B802E4" w:rsidP="00B802E4">
      <w:pPr>
        <w:tabs>
          <w:tab w:val="left" w:pos="1134"/>
          <w:tab w:val="left" w:pos="1276"/>
        </w:tabs>
        <w:spacing w:after="0"/>
        <w:rPr>
          <w:rFonts w:ascii="Arial" w:hAnsi="Arial" w:cs="Arial"/>
          <w:b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Perihal </w:t>
      </w:r>
      <w:r w:rsidRPr="00D73F61">
        <w:rPr>
          <w:rFonts w:ascii="Arial" w:hAnsi="Arial" w:cs="Arial"/>
          <w:sz w:val="24"/>
          <w:szCs w:val="24"/>
        </w:rPr>
        <w:tab/>
        <w:t xml:space="preserve">: </w:t>
      </w:r>
      <w:r w:rsidRPr="00D73F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Rekomendasi Pelimpahan Porsi Haji</w:t>
      </w:r>
    </w:p>
    <w:p w:rsidR="00B802E4" w:rsidRPr="0026257F" w:rsidRDefault="00B802E4" w:rsidP="004E3686">
      <w:pPr>
        <w:tabs>
          <w:tab w:val="left" w:pos="993"/>
          <w:tab w:val="left" w:pos="1134"/>
        </w:tabs>
        <w:spacing w:after="0"/>
        <w:rPr>
          <w:rFonts w:ascii="Arial" w:hAnsi="Arial" w:cs="Arial"/>
          <w:szCs w:val="24"/>
        </w:rPr>
      </w:pPr>
    </w:p>
    <w:p w:rsidR="00B802E4" w:rsidRPr="00D73F61" w:rsidRDefault="00B802E4" w:rsidP="00B802E4">
      <w:pPr>
        <w:tabs>
          <w:tab w:val="left" w:pos="993"/>
          <w:tab w:val="left" w:pos="1134"/>
        </w:tabs>
        <w:spacing w:after="0" w:line="240" w:lineRule="auto"/>
        <w:ind w:left="1276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Kepada</w:t>
      </w:r>
    </w:p>
    <w:p w:rsidR="00B802E4" w:rsidRPr="008D5DF8" w:rsidRDefault="00B802E4" w:rsidP="00B802E4">
      <w:pPr>
        <w:tabs>
          <w:tab w:val="left" w:pos="709"/>
          <w:tab w:val="left" w:pos="993"/>
          <w:tab w:val="left" w:pos="1134"/>
          <w:tab w:val="left" w:pos="1843"/>
          <w:tab w:val="left" w:leader="dot" w:pos="5670"/>
        </w:tabs>
        <w:spacing w:after="0" w:line="240" w:lineRule="auto"/>
        <w:ind w:left="1276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 xml:space="preserve">Yth. </w:t>
      </w:r>
      <w:r>
        <w:rPr>
          <w:rFonts w:ascii="Arial" w:hAnsi="Arial" w:cs="Arial"/>
          <w:sz w:val="24"/>
          <w:szCs w:val="24"/>
        </w:rPr>
        <w:tab/>
        <w:t>Kepala Kantor Wilayah Kementerian Agama</w:t>
      </w:r>
    </w:p>
    <w:p w:rsidR="00B802E4" w:rsidRDefault="00B802E4" w:rsidP="00B802E4">
      <w:pPr>
        <w:tabs>
          <w:tab w:val="left" w:pos="1843"/>
        </w:tabs>
        <w:spacing w:after="0" w:line="240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Provinsi Jawa Barat</w:t>
      </w:r>
    </w:p>
    <w:p w:rsidR="00B802E4" w:rsidRPr="00BE5CB0" w:rsidRDefault="00B802E4" w:rsidP="00B802E4">
      <w:pPr>
        <w:tabs>
          <w:tab w:val="left" w:pos="1843"/>
        </w:tabs>
        <w:spacing w:after="0" w:line="240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c.q. Kepala Bidang Penyelenggaraan Haji dan Umroh</w:t>
      </w:r>
    </w:p>
    <w:p w:rsidR="00B802E4" w:rsidRDefault="00B802E4" w:rsidP="00B802E4">
      <w:pPr>
        <w:tabs>
          <w:tab w:val="left" w:pos="993"/>
          <w:tab w:val="left" w:pos="1134"/>
          <w:tab w:val="left" w:pos="1843"/>
        </w:tabs>
        <w:spacing w:after="0" w:line="240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</w:p>
    <w:p w:rsidR="00B802E4" w:rsidRDefault="00B802E4" w:rsidP="00B802E4">
      <w:pPr>
        <w:tabs>
          <w:tab w:val="left" w:pos="1843"/>
        </w:tabs>
        <w:spacing w:after="0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Bandung</w:t>
      </w:r>
    </w:p>
    <w:p w:rsidR="00B802E4" w:rsidRPr="0026257F" w:rsidRDefault="00B802E4" w:rsidP="004E3686">
      <w:pPr>
        <w:tabs>
          <w:tab w:val="left" w:pos="993"/>
          <w:tab w:val="left" w:pos="1134"/>
          <w:tab w:val="left" w:pos="1843"/>
        </w:tabs>
        <w:spacing w:after="0"/>
        <w:rPr>
          <w:rFonts w:ascii="Arial" w:hAnsi="Arial" w:cs="Arial"/>
          <w:szCs w:val="24"/>
        </w:rPr>
      </w:pPr>
    </w:p>
    <w:p w:rsidR="00B802E4" w:rsidRPr="00221951" w:rsidRDefault="00B802E4" w:rsidP="00B802E4">
      <w:pPr>
        <w:spacing w:after="0"/>
        <w:ind w:left="1276"/>
        <w:rPr>
          <w:rFonts w:ascii="Arial" w:hAnsi="Arial" w:cs="Arial"/>
          <w:i/>
          <w:sz w:val="24"/>
          <w:szCs w:val="24"/>
        </w:rPr>
      </w:pPr>
      <w:r w:rsidRPr="00D73F61">
        <w:rPr>
          <w:rFonts w:ascii="Arial" w:hAnsi="Arial" w:cs="Arial"/>
          <w:i/>
          <w:sz w:val="24"/>
          <w:szCs w:val="24"/>
        </w:rPr>
        <w:t>Assalamu’alaikum Wr. Wb.</w:t>
      </w:r>
    </w:p>
    <w:p w:rsidR="00B802E4" w:rsidRDefault="00B802E4" w:rsidP="00B802E4">
      <w:pPr>
        <w:tabs>
          <w:tab w:val="left" w:pos="6804"/>
        </w:tabs>
        <w:spacing w:after="0"/>
        <w:ind w:left="1276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ini kami sampaikan, sehubungan dengan adanya Calon Jemaah Haji Kabupaten Majalengka yang </w:t>
      </w:r>
      <w:r w:rsidR="00AC3F2C">
        <w:rPr>
          <w:rFonts w:ascii="Arial" w:hAnsi="Arial" w:cs="Arial"/>
          <w:sz w:val="24"/>
          <w:szCs w:val="24"/>
        </w:rPr>
        <w:t>${alasan_pelimpahan}</w:t>
      </w:r>
      <w:r>
        <w:rPr>
          <w:rFonts w:ascii="Arial" w:hAnsi="Arial" w:cs="Arial"/>
          <w:sz w:val="24"/>
          <w:szCs w:val="24"/>
        </w:rPr>
        <w:t>, maka dengan ini kami memberi rekomendasi pelimpahan porsi haji :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 Porsi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sz w:val="24"/>
          <w:szCs w:val="24"/>
        </w:rPr>
        <w:t>${porsi}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b/>
          <w:sz w:val="24"/>
          <w:szCs w:val="24"/>
        </w:rPr>
        <w:t>${nama}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Bin/Binti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sz w:val="24"/>
          <w:szCs w:val="24"/>
        </w:rPr>
        <w:t>${bin}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Tgl. </w:t>
      </w:r>
      <w:r w:rsidR="00810AC6">
        <w:rPr>
          <w:rFonts w:ascii="Arial" w:hAnsi="Arial" w:cs="Arial"/>
          <w:sz w:val="24"/>
          <w:szCs w:val="24"/>
        </w:rPr>
        <w:t>Su</w:t>
      </w:r>
      <w:r w:rsidR="00307352">
        <w:rPr>
          <w:rFonts w:ascii="Arial" w:hAnsi="Arial" w:cs="Arial"/>
          <w:sz w:val="24"/>
          <w:szCs w:val="24"/>
        </w:rPr>
        <w:t>k</w:t>
      </w:r>
      <w:r w:rsidR="00810AC6">
        <w:rPr>
          <w:rFonts w:ascii="Arial" w:hAnsi="Arial" w:cs="Arial"/>
          <w:sz w:val="24"/>
          <w:szCs w:val="24"/>
        </w:rPr>
        <w:t xml:space="preserve">et </w:t>
      </w:r>
      <w:r w:rsidR="00C83B01">
        <w:rPr>
          <w:rFonts w:ascii="Arial" w:hAnsi="Arial" w:cs="Arial"/>
          <w:sz w:val="24"/>
          <w:szCs w:val="24"/>
        </w:rPr>
        <w:t>/ Wafat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sz w:val="24"/>
          <w:szCs w:val="24"/>
        </w:rPr>
        <w:t>${suket}</w:t>
      </w:r>
    </w:p>
    <w:p w:rsidR="00B802E4" w:rsidRPr="006455D9" w:rsidRDefault="00B802E4" w:rsidP="006455D9">
      <w:pPr>
        <w:tabs>
          <w:tab w:val="left" w:pos="3402"/>
        </w:tabs>
        <w:spacing w:after="0" w:line="240" w:lineRule="auto"/>
        <w:ind w:left="1276"/>
        <w:jc w:val="both"/>
        <w:rPr>
          <w:rFonts w:ascii="Arial" w:hAnsi="Arial" w:cs="Arial"/>
          <w:sz w:val="12"/>
          <w:szCs w:val="24"/>
        </w:rPr>
      </w:pP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Dilimpahkan porsi hajinya kepada :</w:t>
      </w:r>
    </w:p>
    <w:p w:rsidR="00B802E4" w:rsidRPr="006455D9" w:rsidRDefault="00B802E4" w:rsidP="006455D9">
      <w:pPr>
        <w:tabs>
          <w:tab w:val="left" w:pos="3402"/>
        </w:tabs>
        <w:spacing w:after="0" w:line="240" w:lineRule="auto"/>
        <w:ind w:left="1276"/>
        <w:jc w:val="both"/>
        <w:rPr>
          <w:rFonts w:ascii="Arial" w:hAnsi="Arial" w:cs="Arial"/>
          <w:sz w:val="12"/>
          <w:szCs w:val="24"/>
        </w:rPr>
      </w:pP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b/>
          <w:sz w:val="24"/>
          <w:szCs w:val="24"/>
        </w:rPr>
        <w:t>${nama_waris}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Bin/Binti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sz w:val="24"/>
          <w:szCs w:val="24"/>
        </w:rPr>
        <w:t>${bin_waris}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Tempat/Tgl. Lahir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sz w:val="24"/>
          <w:szCs w:val="24"/>
        </w:rPr>
        <w:t>${tempat}</w:t>
      </w:r>
      <w:r>
        <w:rPr>
          <w:rFonts w:ascii="Arial" w:hAnsi="Arial" w:cs="Arial"/>
          <w:sz w:val="24"/>
          <w:szCs w:val="24"/>
        </w:rPr>
        <w:t xml:space="preserve">, </w:t>
      </w:r>
      <w:r w:rsidR="00AC3F2C">
        <w:rPr>
          <w:rFonts w:ascii="Arial" w:hAnsi="Arial" w:cs="Arial"/>
          <w:sz w:val="24"/>
          <w:szCs w:val="24"/>
        </w:rPr>
        <w:t>${tanggal_lahir}</w:t>
      </w:r>
    </w:p>
    <w:p w:rsidR="00B802E4" w:rsidRDefault="003E300D" w:rsidP="006455D9">
      <w:pPr>
        <w:tabs>
          <w:tab w:val="left" w:pos="3402"/>
          <w:tab w:val="left" w:pos="3544"/>
        </w:tabs>
        <w:spacing w:after="0"/>
        <w:ind w:left="1276" w:right="4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AC3F2C">
        <w:rPr>
          <w:rFonts w:ascii="Arial" w:hAnsi="Arial" w:cs="Arial"/>
          <w:sz w:val="24"/>
          <w:szCs w:val="24"/>
        </w:rPr>
        <w:t>${alamat}</w:t>
      </w:r>
      <w:r w:rsidR="000C0417">
        <w:rPr>
          <w:rFonts w:ascii="Arial" w:hAnsi="Arial" w:cs="Arial"/>
          <w:sz w:val="24"/>
          <w:szCs w:val="24"/>
        </w:rPr>
        <w:t xml:space="preserve"> Rt ${rt} Rw ${rw}</w:t>
      </w:r>
    </w:p>
    <w:p w:rsidR="00AC3F2C" w:rsidRDefault="00AC3F2C" w:rsidP="006455D9">
      <w:pPr>
        <w:tabs>
          <w:tab w:val="left" w:pos="3402"/>
          <w:tab w:val="left" w:pos="3544"/>
        </w:tabs>
        <w:spacing w:after="0"/>
        <w:ind w:left="3544" w:right="424" w:hanging="15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Desa/Kel. ${desa} Kec. ${kecamatan}</w:t>
      </w:r>
    </w:p>
    <w:p w:rsidR="00AC3F2C" w:rsidRDefault="00AC3F2C" w:rsidP="006455D9">
      <w:pPr>
        <w:tabs>
          <w:tab w:val="left" w:pos="3402"/>
          <w:tab w:val="left" w:pos="3544"/>
        </w:tabs>
        <w:spacing w:after="0"/>
        <w:ind w:left="3544" w:right="424" w:hanging="15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Kab./Kota ${kota} Prov. ${provinsi}</w:t>
      </w:r>
    </w:p>
    <w:p w:rsidR="00B802E4" w:rsidRDefault="00B802E4" w:rsidP="006455D9">
      <w:pPr>
        <w:tabs>
          <w:tab w:val="left" w:pos="3402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Hubungan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C3F2C">
        <w:rPr>
          <w:rFonts w:ascii="Arial" w:hAnsi="Arial" w:cs="Arial"/>
          <w:sz w:val="24"/>
          <w:szCs w:val="24"/>
        </w:rPr>
        <w:t>${hubungan}</w:t>
      </w:r>
    </w:p>
    <w:p w:rsidR="00B802E4" w:rsidRPr="003F57B9" w:rsidRDefault="00B802E4" w:rsidP="00B802E4">
      <w:pPr>
        <w:tabs>
          <w:tab w:val="left" w:pos="6804"/>
        </w:tabs>
        <w:spacing w:after="0"/>
        <w:ind w:left="1276" w:firstLine="709"/>
        <w:jc w:val="both"/>
        <w:rPr>
          <w:rFonts w:ascii="Arial" w:hAnsi="Arial" w:cs="Arial"/>
          <w:sz w:val="16"/>
          <w:szCs w:val="24"/>
        </w:rPr>
      </w:pPr>
    </w:p>
    <w:p w:rsidR="00B802E4" w:rsidRPr="00D73F61" w:rsidRDefault="00B802E4" w:rsidP="003F57B9">
      <w:pPr>
        <w:tabs>
          <w:tab w:val="left" w:pos="6804"/>
        </w:tabs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Demikian, atas </w:t>
      </w:r>
      <w:r>
        <w:rPr>
          <w:rFonts w:ascii="Arial" w:hAnsi="Arial" w:cs="Arial"/>
          <w:sz w:val="24"/>
          <w:szCs w:val="24"/>
        </w:rPr>
        <w:t>perhatiannya kami sampaikan terima kasih</w:t>
      </w:r>
      <w:r w:rsidRPr="00D73F61">
        <w:rPr>
          <w:rFonts w:ascii="Arial" w:hAnsi="Arial" w:cs="Arial"/>
          <w:sz w:val="24"/>
          <w:szCs w:val="24"/>
        </w:rPr>
        <w:t>.</w:t>
      </w:r>
    </w:p>
    <w:p w:rsidR="00B802E4" w:rsidRPr="00D73F61" w:rsidRDefault="00B802E4" w:rsidP="00B802E4">
      <w:pPr>
        <w:tabs>
          <w:tab w:val="left" w:pos="6804"/>
        </w:tabs>
        <w:spacing w:after="0"/>
        <w:ind w:left="1276"/>
        <w:jc w:val="both"/>
        <w:rPr>
          <w:rFonts w:ascii="Arial" w:hAnsi="Arial" w:cs="Arial"/>
          <w:i/>
          <w:sz w:val="24"/>
          <w:szCs w:val="24"/>
        </w:rPr>
      </w:pPr>
      <w:r w:rsidRPr="00D73F61">
        <w:rPr>
          <w:rFonts w:ascii="Arial" w:hAnsi="Arial" w:cs="Arial"/>
          <w:i/>
          <w:sz w:val="24"/>
          <w:szCs w:val="24"/>
        </w:rPr>
        <w:t>Wassalam</w:t>
      </w:r>
      <w:r>
        <w:rPr>
          <w:rFonts w:ascii="Arial" w:hAnsi="Arial" w:cs="Arial"/>
          <w:i/>
          <w:sz w:val="24"/>
          <w:szCs w:val="24"/>
        </w:rPr>
        <w:t>u’alaikum Wr. Wb.</w:t>
      </w:r>
    </w:p>
    <w:p w:rsidR="00B802E4" w:rsidRPr="003F57B9" w:rsidRDefault="00B802E4" w:rsidP="00B802E4">
      <w:pPr>
        <w:tabs>
          <w:tab w:val="left" w:pos="993"/>
          <w:tab w:val="left" w:pos="1134"/>
        </w:tabs>
        <w:spacing w:after="0" w:line="240" w:lineRule="auto"/>
        <w:jc w:val="both"/>
        <w:rPr>
          <w:rFonts w:ascii="Arial" w:hAnsi="Arial" w:cs="Arial"/>
          <w:sz w:val="16"/>
          <w:szCs w:val="24"/>
        </w:rPr>
      </w:pPr>
    </w:p>
    <w:p w:rsidR="00B802E4" w:rsidRDefault="00B802E4" w:rsidP="00B802E4">
      <w:pPr>
        <w:tabs>
          <w:tab w:val="left" w:pos="993"/>
          <w:tab w:val="left" w:pos="1134"/>
        </w:tabs>
        <w:spacing w:after="0" w:line="240" w:lineRule="auto"/>
        <w:ind w:left="52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a.n. Kepala</w:t>
      </w:r>
    </w:p>
    <w:p w:rsidR="00AC3F2C" w:rsidRDefault="00AC3F2C" w:rsidP="00AC3F2C">
      <w:pPr>
        <w:tabs>
          <w:tab w:val="left" w:pos="993"/>
          <w:tab w:val="left" w:pos="1134"/>
          <w:tab w:val="left" w:pos="6804"/>
        </w:tabs>
        <w:spacing w:after="0" w:line="240" w:lineRule="auto"/>
        <w:ind w:left="504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Kasi Peny. Haji dan Umrah,</w:t>
      </w:r>
    </w:p>
    <w:p w:rsidR="00AC3F2C" w:rsidRPr="00D73F61" w:rsidRDefault="00AC3F2C" w:rsidP="00AC3F2C">
      <w:pPr>
        <w:tabs>
          <w:tab w:val="left" w:pos="993"/>
          <w:tab w:val="left" w:pos="1134"/>
          <w:tab w:val="left" w:pos="6804"/>
        </w:tabs>
        <w:spacing w:after="0" w:line="240" w:lineRule="auto"/>
        <w:ind w:left="504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${ttd_pengirim}</w:t>
      </w:r>
    </w:p>
    <w:p w:rsidR="00B802E4" w:rsidRDefault="00AC3F2C" w:rsidP="00AC3F2C">
      <w:pPr>
        <w:tabs>
          <w:tab w:val="left" w:pos="993"/>
          <w:tab w:val="left" w:pos="1134"/>
        </w:tabs>
        <w:spacing w:after="0" w:line="240" w:lineRule="auto"/>
        <w:ind w:left="581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${nama_pengirim}</w:t>
      </w:r>
    </w:p>
    <w:p w:rsidR="009569A2" w:rsidRPr="003F57B9" w:rsidRDefault="009569A2" w:rsidP="00B802E4">
      <w:pPr>
        <w:tabs>
          <w:tab w:val="left" w:pos="993"/>
          <w:tab w:val="left" w:pos="1134"/>
        </w:tabs>
        <w:spacing w:after="0" w:line="240" w:lineRule="auto"/>
        <w:ind w:left="5812"/>
        <w:jc w:val="both"/>
        <w:rPr>
          <w:rFonts w:ascii="Arial" w:hAnsi="Arial" w:cs="Arial"/>
          <w:b/>
          <w:sz w:val="12"/>
          <w:szCs w:val="24"/>
        </w:rPr>
      </w:pPr>
    </w:p>
    <w:p w:rsidR="00B802E4" w:rsidRPr="00D73F61" w:rsidRDefault="00B802E4" w:rsidP="00B802E4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Tembusan : </w:t>
      </w:r>
    </w:p>
    <w:p w:rsidR="00042700" w:rsidRPr="00FE2830" w:rsidRDefault="00B802E4" w:rsidP="00FE2830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404B">
        <w:rPr>
          <w:rFonts w:ascii="Arial" w:hAnsi="Arial" w:cs="Arial"/>
          <w:sz w:val="24"/>
          <w:szCs w:val="24"/>
        </w:rPr>
        <w:t>Yth. Kepala Kantor Kementerian Agama Kab. Majalengka (sebagai laporan)</w:t>
      </w:r>
    </w:p>
    <w:sectPr w:rsidR="00042700" w:rsidRPr="00FE2830" w:rsidSect="00EF14F5">
      <w:pgSz w:w="11906" w:h="16838" w:code="9"/>
      <w:pgMar w:top="737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15"/>
    <w:rsid w:val="00042700"/>
    <w:rsid w:val="0006141A"/>
    <w:rsid w:val="0007394C"/>
    <w:rsid w:val="00092E4B"/>
    <w:rsid w:val="000C0417"/>
    <w:rsid w:val="000D286C"/>
    <w:rsid w:val="000F76C6"/>
    <w:rsid w:val="0013424E"/>
    <w:rsid w:val="001A1F8E"/>
    <w:rsid w:val="001B7A8E"/>
    <w:rsid w:val="001F27BD"/>
    <w:rsid w:val="0026257F"/>
    <w:rsid w:val="002C6FFF"/>
    <w:rsid w:val="00307352"/>
    <w:rsid w:val="00323BDF"/>
    <w:rsid w:val="003E300D"/>
    <w:rsid w:val="003F57B9"/>
    <w:rsid w:val="003F6653"/>
    <w:rsid w:val="00455415"/>
    <w:rsid w:val="004866A3"/>
    <w:rsid w:val="004A3E5D"/>
    <w:rsid w:val="004E3686"/>
    <w:rsid w:val="00535E0B"/>
    <w:rsid w:val="005417FA"/>
    <w:rsid w:val="00593564"/>
    <w:rsid w:val="005A62AB"/>
    <w:rsid w:val="005D051E"/>
    <w:rsid w:val="005F393D"/>
    <w:rsid w:val="005F50BF"/>
    <w:rsid w:val="00614B65"/>
    <w:rsid w:val="006455D9"/>
    <w:rsid w:val="00673589"/>
    <w:rsid w:val="00692D71"/>
    <w:rsid w:val="006F0A6C"/>
    <w:rsid w:val="006F4A7A"/>
    <w:rsid w:val="00780665"/>
    <w:rsid w:val="007B0655"/>
    <w:rsid w:val="007D38A4"/>
    <w:rsid w:val="00810AC6"/>
    <w:rsid w:val="00823798"/>
    <w:rsid w:val="0082759E"/>
    <w:rsid w:val="00827C03"/>
    <w:rsid w:val="009130A5"/>
    <w:rsid w:val="00945D19"/>
    <w:rsid w:val="009569A2"/>
    <w:rsid w:val="00990241"/>
    <w:rsid w:val="009C72A0"/>
    <w:rsid w:val="00AB46EC"/>
    <w:rsid w:val="00AC3F2C"/>
    <w:rsid w:val="00AD538D"/>
    <w:rsid w:val="00B802E4"/>
    <w:rsid w:val="00B81D63"/>
    <w:rsid w:val="00BD0866"/>
    <w:rsid w:val="00BE1A74"/>
    <w:rsid w:val="00C16237"/>
    <w:rsid w:val="00C35354"/>
    <w:rsid w:val="00C71E71"/>
    <w:rsid w:val="00C83B01"/>
    <w:rsid w:val="00C91CFE"/>
    <w:rsid w:val="00D814D5"/>
    <w:rsid w:val="00D95B47"/>
    <w:rsid w:val="00DC172D"/>
    <w:rsid w:val="00E154D1"/>
    <w:rsid w:val="00E5449F"/>
    <w:rsid w:val="00E71014"/>
    <w:rsid w:val="00EF14F5"/>
    <w:rsid w:val="00F30FE0"/>
    <w:rsid w:val="00F41172"/>
    <w:rsid w:val="00F85EA8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331B"/>
  <w15:chartTrackingRefBased/>
  <w15:docId w15:val="{FF6C9BB3-C7BB-4809-9613-376BBF68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24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2E4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BNet\KemenagAPP\KemenagAPP\bin\Debug\ctkpelimpahan_sak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2E60-24B4-4182-94AD-F681B999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ctkpelimpahan_sakit</Template>
  <TotalTime>26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Kemenag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Al-Ghifari</dc:creator>
  <cp:keywords/>
  <dc:description/>
  <cp:lastModifiedBy>Seksi PHU</cp:lastModifiedBy>
  <cp:revision>11</cp:revision>
  <dcterms:created xsi:type="dcterms:W3CDTF">2023-06-26T12:04:00Z</dcterms:created>
  <dcterms:modified xsi:type="dcterms:W3CDTF">2023-07-25T02:01:00Z</dcterms:modified>
</cp:coreProperties>
</file>